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36" w:rsidRDefault="00B26B36" w:rsidP="00B26B36">
      <w:pPr>
        <w:pStyle w:val="1"/>
        <w:jc w:val="center"/>
      </w:pPr>
      <w:bookmarkStart w:id="0" w:name="_Toc385791797"/>
      <w:r>
        <w:rPr>
          <w:rFonts w:hint="eastAsia"/>
        </w:rPr>
        <w:t>天天</w:t>
      </w:r>
      <w:r>
        <w:t>爱消除集成测试计划</w:t>
      </w:r>
      <w:bookmarkEnd w:id="0"/>
    </w:p>
    <w:p w:rsidR="00B26B36" w:rsidRDefault="00B26B36" w:rsidP="00B26B36">
      <w:r>
        <w:rPr>
          <w:rFonts w:hint="eastAsia"/>
          <w:b/>
        </w:rPr>
        <w:t>团队</w:t>
      </w:r>
      <w:r>
        <w:rPr>
          <w:b/>
        </w:rPr>
        <w:t>名称：</w:t>
      </w:r>
      <w:r>
        <w:rPr>
          <w:rFonts w:hint="eastAsia"/>
        </w:rPr>
        <w:t>六毛</w:t>
      </w:r>
      <w:r>
        <w:t>软糖</w:t>
      </w:r>
    </w:p>
    <w:p w:rsidR="00B26B36" w:rsidRDefault="00B26B36" w:rsidP="00B26B36">
      <w:r>
        <w:rPr>
          <w:rFonts w:hint="eastAsia"/>
          <w:b/>
        </w:rPr>
        <w:t>被测</w:t>
      </w:r>
      <w:r>
        <w:rPr>
          <w:b/>
        </w:rPr>
        <w:t>系统名称：</w:t>
      </w:r>
      <w:r>
        <w:rPr>
          <w:rFonts w:hint="eastAsia"/>
        </w:rPr>
        <w:t>天天</w:t>
      </w:r>
      <w:r>
        <w:t>爱消除</w:t>
      </w:r>
    </w:p>
    <w:p w:rsidR="00B26B36" w:rsidRPr="00B26B36" w:rsidRDefault="00B26B36" w:rsidP="00B26B36">
      <w:r>
        <w:rPr>
          <w:rFonts w:hint="eastAsia"/>
        </w:rPr>
        <w:t>文档</w:t>
      </w:r>
      <w:r>
        <w:t>更新记录表：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4111"/>
        <w:gridCol w:w="1638"/>
      </w:tblGrid>
      <w:tr w:rsidR="00B26B36" w:rsidTr="00B26B36">
        <w:tc>
          <w:tcPr>
            <w:tcW w:w="1129" w:type="dxa"/>
          </w:tcPr>
          <w:p w:rsidR="00B26B36" w:rsidRPr="00B26B36" w:rsidRDefault="00B26B36" w:rsidP="00B26B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418" w:type="dxa"/>
          </w:tcPr>
          <w:p w:rsidR="00B26B36" w:rsidRPr="00B26B36" w:rsidRDefault="00B26B36" w:rsidP="00B26B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4111" w:type="dxa"/>
          </w:tcPr>
          <w:p w:rsidR="00B26B36" w:rsidRPr="00B26B36" w:rsidRDefault="00B26B36" w:rsidP="00B26B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  <w:r>
              <w:rPr>
                <w:b/>
              </w:rPr>
              <w:t>描述</w:t>
            </w:r>
          </w:p>
        </w:tc>
        <w:tc>
          <w:tcPr>
            <w:tcW w:w="1638" w:type="dxa"/>
          </w:tcPr>
          <w:p w:rsidR="00B26B36" w:rsidRPr="00B26B36" w:rsidRDefault="00B26B36" w:rsidP="00B26B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 w:rsidR="00B26B36" w:rsidTr="00B26B36">
        <w:tc>
          <w:tcPr>
            <w:tcW w:w="1129" w:type="dxa"/>
          </w:tcPr>
          <w:p w:rsidR="00B26B36" w:rsidRDefault="00B26B36" w:rsidP="00B26B36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418" w:type="dxa"/>
          </w:tcPr>
          <w:p w:rsidR="00B26B36" w:rsidRDefault="00B26B36" w:rsidP="00B26B36">
            <w:pPr>
              <w:jc w:val="center"/>
            </w:pPr>
            <w:proofErr w:type="gramStart"/>
            <w:r>
              <w:rPr>
                <w:rFonts w:hint="eastAsia"/>
              </w:rPr>
              <w:t>张舒贤</w:t>
            </w:r>
            <w:proofErr w:type="gramEnd"/>
          </w:p>
        </w:tc>
        <w:tc>
          <w:tcPr>
            <w:tcW w:w="4111" w:type="dxa"/>
          </w:tcPr>
          <w:p w:rsidR="00B26B36" w:rsidRDefault="00B26B36" w:rsidP="00B26B36">
            <w:pPr>
              <w:jc w:val="center"/>
            </w:pPr>
            <w:r>
              <w:rPr>
                <w:rFonts w:hint="eastAsia"/>
              </w:rPr>
              <w:t>最初</w:t>
            </w:r>
            <w:r>
              <w:t>的集成测试计划，</w:t>
            </w:r>
            <w:proofErr w:type="gramStart"/>
            <w:r>
              <w:t>供小组</w:t>
            </w:r>
            <w:proofErr w:type="gramEnd"/>
            <w:r>
              <w:t>成员阅读</w:t>
            </w:r>
          </w:p>
        </w:tc>
        <w:tc>
          <w:tcPr>
            <w:tcW w:w="1638" w:type="dxa"/>
          </w:tcPr>
          <w:p w:rsidR="00B26B36" w:rsidRPr="00B26B36" w:rsidRDefault="00B26B36" w:rsidP="00B26B36">
            <w:pPr>
              <w:jc w:val="center"/>
            </w:pPr>
            <w:r>
              <w:t>2014-4-19</w:t>
            </w:r>
          </w:p>
        </w:tc>
      </w:tr>
    </w:tbl>
    <w:p w:rsidR="00A3632D" w:rsidRDefault="00A3632D" w:rsidP="00A3632D"/>
    <w:sdt>
      <w:sdtPr>
        <w:rPr>
          <w:lang w:val="zh-CN"/>
        </w:rPr>
        <w:id w:val="1572387565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E0194" w:rsidRDefault="002E0194">
          <w:pPr>
            <w:pStyle w:val="TOC"/>
          </w:pPr>
          <w:r>
            <w:rPr>
              <w:lang w:val="zh-CN"/>
            </w:rPr>
            <w:t>目录</w:t>
          </w:r>
        </w:p>
        <w:p w:rsidR="002E0194" w:rsidRDefault="002E019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791797" w:history="1">
            <w:r w:rsidRPr="00E72A8A">
              <w:rPr>
                <w:rStyle w:val="a6"/>
                <w:rFonts w:hint="eastAsia"/>
                <w:noProof/>
              </w:rPr>
              <w:t>天天爱消除集成测试计划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194" w:rsidRDefault="002E01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791798" w:history="1">
            <w:r w:rsidRPr="00E72A8A">
              <w:rPr>
                <w:rStyle w:val="a6"/>
                <w:noProof/>
              </w:rPr>
              <w:t>1.</w:t>
            </w:r>
            <w:r w:rsidRPr="00E72A8A">
              <w:rPr>
                <w:rStyle w:val="a6"/>
                <w:rFonts w:hint="eastAsia"/>
                <w:noProof/>
              </w:rPr>
              <w:t>集成测试计划概述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194" w:rsidRDefault="002E01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791799" w:history="1">
            <w:r w:rsidRPr="00E72A8A">
              <w:rPr>
                <w:rStyle w:val="a6"/>
                <w:noProof/>
              </w:rPr>
              <w:t>2.</w:t>
            </w:r>
            <w:r w:rsidRPr="00E72A8A">
              <w:rPr>
                <w:rStyle w:val="a6"/>
                <w:rFonts w:hint="eastAsia"/>
                <w:noProof/>
              </w:rPr>
              <w:t>集成测试的范围和资源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194" w:rsidRDefault="002E01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791800" w:history="1">
            <w:r w:rsidRPr="00E72A8A">
              <w:rPr>
                <w:rStyle w:val="a6"/>
                <w:noProof/>
              </w:rPr>
              <w:t>3.</w:t>
            </w:r>
            <w:r w:rsidRPr="00E72A8A">
              <w:rPr>
                <w:rStyle w:val="a6"/>
                <w:rFonts w:hint="eastAsia"/>
                <w:noProof/>
              </w:rPr>
              <w:t>待测试的清单和顺序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194" w:rsidRDefault="002E01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791801" w:history="1">
            <w:r w:rsidRPr="00E72A8A">
              <w:rPr>
                <w:rStyle w:val="a6"/>
                <w:noProof/>
              </w:rPr>
              <w:t>4.</w:t>
            </w:r>
            <w:r w:rsidRPr="00E72A8A">
              <w:rPr>
                <w:rStyle w:val="a6"/>
                <w:rFonts w:hint="eastAsia"/>
                <w:noProof/>
              </w:rPr>
              <w:t>集成测试结束交互产物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194" w:rsidRDefault="002E01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791802" w:history="1">
            <w:r w:rsidRPr="00E72A8A">
              <w:rPr>
                <w:rStyle w:val="a6"/>
                <w:noProof/>
              </w:rPr>
              <w:t>5.</w:t>
            </w:r>
            <w:r w:rsidRPr="00E72A8A">
              <w:rPr>
                <w:rStyle w:val="a6"/>
                <w:rFonts w:hint="eastAsia"/>
                <w:noProof/>
              </w:rPr>
              <w:t>执行集成测试的入口和出口条件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194" w:rsidRDefault="002E01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791803" w:history="1">
            <w:r w:rsidRPr="00E72A8A">
              <w:rPr>
                <w:rStyle w:val="a6"/>
                <w:noProof/>
              </w:rPr>
              <w:t>6.</w:t>
            </w:r>
            <w:r w:rsidRPr="00E72A8A">
              <w:rPr>
                <w:rStyle w:val="a6"/>
                <w:rFonts w:hint="eastAsia"/>
                <w:noProof/>
              </w:rPr>
              <w:t>如何判断集成测试用例通过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194" w:rsidRDefault="002E01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791804" w:history="1">
            <w:r w:rsidRPr="00E72A8A">
              <w:rPr>
                <w:rStyle w:val="a6"/>
                <w:noProof/>
              </w:rPr>
              <w:t>7.</w:t>
            </w:r>
            <w:r w:rsidRPr="00E72A8A">
              <w:rPr>
                <w:rStyle w:val="a6"/>
                <w:rFonts w:hint="eastAsia"/>
                <w:noProof/>
              </w:rPr>
              <w:t>如何</w:t>
            </w:r>
            <w:r w:rsidRPr="00E72A8A">
              <w:rPr>
                <w:rStyle w:val="a6"/>
                <w:rFonts w:hint="eastAsia"/>
                <w:noProof/>
              </w:rPr>
              <w:t>判</w:t>
            </w:r>
            <w:r w:rsidRPr="00E72A8A">
              <w:rPr>
                <w:rStyle w:val="a6"/>
                <w:rFonts w:hint="eastAsia"/>
                <w:noProof/>
              </w:rPr>
              <w:t>断集成测试用例失败以及失败后的行为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194" w:rsidRDefault="002E0194">
          <w:r>
            <w:rPr>
              <w:b/>
              <w:bCs/>
              <w:lang w:val="zh-CN"/>
            </w:rPr>
            <w:fldChar w:fldCharType="end"/>
          </w:r>
        </w:p>
      </w:sdtContent>
    </w:sdt>
    <w:p w:rsidR="002E0194" w:rsidRDefault="002E0194" w:rsidP="00A3632D">
      <w:pPr>
        <w:rPr>
          <w:rFonts w:hint="eastAsia"/>
        </w:rPr>
      </w:pPr>
    </w:p>
    <w:p w:rsidR="00B26B36" w:rsidRDefault="00B26B36" w:rsidP="00B26B36">
      <w:pPr>
        <w:pStyle w:val="3"/>
      </w:pPr>
      <w:bookmarkStart w:id="1" w:name="_Toc385791798"/>
      <w:r>
        <w:rPr>
          <w:rFonts w:hint="eastAsia"/>
        </w:rPr>
        <w:t>1.</w:t>
      </w:r>
      <w:r>
        <w:rPr>
          <w:rFonts w:hint="eastAsia"/>
        </w:rPr>
        <w:t>集成</w:t>
      </w:r>
      <w:r>
        <w:t>测试计划概述</w:t>
      </w:r>
      <w:bookmarkEnd w:id="1"/>
    </w:p>
    <w:p w:rsidR="00B26B36" w:rsidRDefault="00B26B36" w:rsidP="00B26B36">
      <w:pPr>
        <w:ind w:firstLine="420"/>
      </w:pPr>
      <w:r>
        <w:rPr>
          <w:rFonts w:hint="eastAsia"/>
        </w:rPr>
        <w:t>本</w:t>
      </w:r>
      <w:r>
        <w:t>文档主要描述天天爱消除的集成测试计划活动如何进行。包括</w:t>
      </w:r>
      <w:r>
        <w:rPr>
          <w:rFonts w:hint="eastAsia"/>
        </w:rPr>
        <w:t>如何</w:t>
      </w:r>
      <w:r>
        <w:t>控制集成测试活动、流程、以及工作安排等。</w:t>
      </w:r>
    </w:p>
    <w:p w:rsidR="00B26B36" w:rsidRDefault="00B26B36" w:rsidP="00B26B36">
      <w:pPr>
        <w:ind w:firstLine="420"/>
      </w:pPr>
      <w:r>
        <w:rPr>
          <w:rFonts w:hint="eastAsia"/>
        </w:rPr>
        <w:lastRenderedPageBreak/>
        <w:t>本</w:t>
      </w:r>
      <w:r>
        <w:t>文档只计划</w:t>
      </w:r>
      <w:r>
        <w:rPr>
          <w:rFonts w:hint="eastAsia"/>
        </w:rPr>
        <w:t>针对</w:t>
      </w:r>
      <w:r>
        <w:t>软件的集成测试</w:t>
      </w:r>
      <w:r>
        <w:rPr>
          <w:rFonts w:hint="eastAsia"/>
        </w:rPr>
        <w:t>，</w:t>
      </w:r>
      <w:r>
        <w:t>不包括硬件、系统测试和单元测试内容。主要</w:t>
      </w:r>
      <w:r>
        <w:rPr>
          <w:rFonts w:hint="eastAsia"/>
        </w:rPr>
        <w:t>的</w:t>
      </w:r>
      <w:r>
        <w:t>读者是六毛软糖内部成员。集成测试的目标是验证系统和《软件架构设计文档》的</w:t>
      </w:r>
      <w:r>
        <w:rPr>
          <w:rFonts w:hint="eastAsia"/>
        </w:rPr>
        <w:t>吻合</w:t>
      </w:r>
      <w:r>
        <w:t>情况。</w:t>
      </w:r>
    </w:p>
    <w:p w:rsidR="00B26B36" w:rsidRDefault="00B26B36" w:rsidP="00B26B36">
      <w:pPr>
        <w:pStyle w:val="3"/>
      </w:pPr>
      <w:bookmarkStart w:id="2" w:name="_Toc385791799"/>
      <w:r>
        <w:rPr>
          <w:rFonts w:hint="eastAsia"/>
        </w:rPr>
        <w:t>2.</w:t>
      </w:r>
      <w:r>
        <w:rPr>
          <w:rFonts w:hint="eastAsia"/>
        </w:rPr>
        <w:t>集成</w:t>
      </w:r>
      <w:r>
        <w:t>测试的范围和资源</w:t>
      </w:r>
      <w:bookmarkEnd w:id="2"/>
    </w:p>
    <w:p w:rsidR="00B26B36" w:rsidRDefault="00B26B36" w:rsidP="00CF6C8A">
      <w:pPr>
        <w:pStyle w:val="4"/>
      </w:pPr>
      <w:r>
        <w:rPr>
          <w:rFonts w:hint="eastAsia"/>
        </w:rPr>
        <w:t xml:space="preserve">    </w:t>
      </w:r>
      <w:r w:rsidR="00CF6C8A">
        <w:rPr>
          <w:rFonts w:hint="eastAsia"/>
        </w:rPr>
        <w:t>（</w:t>
      </w:r>
      <w:r w:rsidR="00CF6C8A">
        <w:rPr>
          <w:rFonts w:hint="eastAsia"/>
        </w:rPr>
        <w:t>1</w:t>
      </w:r>
      <w:r w:rsidR="00CF6C8A">
        <w:rPr>
          <w:rFonts w:hint="eastAsia"/>
        </w:rPr>
        <w:t>）集成</w:t>
      </w:r>
      <w:r w:rsidR="00CF6C8A">
        <w:t>测试的主要任务</w:t>
      </w:r>
    </w:p>
    <w:p w:rsidR="00CF6C8A" w:rsidRDefault="00CF6C8A" w:rsidP="00CF6C8A">
      <w:r>
        <w:rPr>
          <w:rFonts w:hint="eastAsia"/>
        </w:rPr>
        <w:t xml:space="preserve">            </w:t>
      </w:r>
      <w:r>
        <w:rPr>
          <w:rFonts w:hint="eastAsia"/>
        </w:rPr>
        <w:t>在</w:t>
      </w:r>
      <w:r>
        <w:t>连接各个模块的时候，测试穿越模块接口的数据是否会丢失。</w:t>
      </w:r>
    </w:p>
    <w:p w:rsidR="00CF6C8A" w:rsidRDefault="00CF6C8A" w:rsidP="00CF6C8A">
      <w:r>
        <w:t xml:space="preserve">            </w:t>
      </w:r>
      <w:r>
        <w:rPr>
          <w:rFonts w:hint="eastAsia"/>
        </w:rPr>
        <w:t>在</w:t>
      </w:r>
      <w:r>
        <w:t>组合各个模块的子功能后，测试是否能达到预期的父功能。</w:t>
      </w:r>
    </w:p>
    <w:p w:rsidR="00CF6C8A" w:rsidRDefault="00CF6C8A" w:rsidP="00CF6C8A">
      <w:r>
        <w:t xml:space="preserve">            </w:t>
      </w:r>
      <w:r>
        <w:rPr>
          <w:rFonts w:hint="eastAsia"/>
        </w:rPr>
        <w:t>测试</w:t>
      </w:r>
      <w:r>
        <w:t>一个模块的功能是否会对另一个模块的功能产生不利影响。</w:t>
      </w:r>
    </w:p>
    <w:p w:rsidR="00CF6C8A" w:rsidRDefault="00CF6C8A" w:rsidP="00CF6C8A">
      <w:r>
        <w:t xml:space="preserve">            </w:t>
      </w:r>
      <w:r>
        <w:rPr>
          <w:rFonts w:hint="eastAsia"/>
        </w:rPr>
        <w:t>测试</w:t>
      </w:r>
      <w:r>
        <w:t>单个模块的误差积累起来是否会放大到不可接受的成都。</w:t>
      </w:r>
    </w:p>
    <w:p w:rsidR="00CF6C8A" w:rsidRDefault="00CF6C8A" w:rsidP="00CF6C8A">
      <w:pPr>
        <w:pStyle w:val="4"/>
        <w:ind w:firstLineChars="50" w:firstLine="120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）集成</w:t>
      </w:r>
      <w:r>
        <w:t>测试的资源</w:t>
      </w:r>
    </w:p>
    <w:p w:rsidR="00CF6C8A" w:rsidRDefault="00CF6C8A" w:rsidP="00CF6C8A">
      <w:r>
        <w:rPr>
          <w:rFonts w:hint="eastAsia"/>
        </w:rPr>
        <w:t xml:space="preserve">           </w:t>
      </w:r>
      <w:r>
        <w:rPr>
          <w:rFonts w:hint="eastAsia"/>
        </w:rPr>
        <w:t>集成</w:t>
      </w:r>
      <w:r>
        <w:t>测试人员为</w:t>
      </w:r>
      <w:r>
        <w:rPr>
          <w:rFonts w:hint="eastAsia"/>
        </w:rPr>
        <w:t>6</w:t>
      </w:r>
      <w:r>
        <w:rPr>
          <w:rFonts w:hint="eastAsia"/>
        </w:rPr>
        <w:t>人</w:t>
      </w:r>
      <w:r>
        <w:t>，分工如下。</w:t>
      </w:r>
    </w:p>
    <w:p w:rsidR="00CF6C8A" w:rsidRDefault="00CF6C8A" w:rsidP="00CF6C8A">
      <w:r>
        <w:t xml:space="preserve">           </w:t>
      </w:r>
      <w:proofErr w:type="gramStart"/>
      <w:r w:rsidR="00A3632D">
        <w:rPr>
          <w:rFonts w:hint="eastAsia"/>
        </w:rPr>
        <w:t>徐仪</w:t>
      </w:r>
      <w:r>
        <w:rPr>
          <w:rFonts w:hint="eastAsia"/>
        </w:rPr>
        <w:t>萍</w:t>
      </w:r>
      <w:proofErr w:type="gramEnd"/>
      <w:r>
        <w:t>：软件质量</w:t>
      </w:r>
      <w:r>
        <w:rPr>
          <w:rFonts w:hint="eastAsia"/>
        </w:rPr>
        <w:t>工程师</w:t>
      </w:r>
      <w:r>
        <w:t>（集成测试负责人）</w:t>
      </w:r>
    </w:p>
    <w:p w:rsidR="00CF6C8A" w:rsidRDefault="00CF6C8A" w:rsidP="00CF6C8A">
      <w:r>
        <w:t xml:space="preserve">           </w:t>
      </w:r>
      <w:r>
        <w:rPr>
          <w:rFonts w:hint="eastAsia"/>
        </w:rPr>
        <w:t>张舒贤</w:t>
      </w:r>
      <w:r>
        <w:t>：项目经理（架构的团队内部负责人）</w:t>
      </w:r>
    </w:p>
    <w:p w:rsidR="00CF6C8A" w:rsidRDefault="00CF6C8A" w:rsidP="00CF6C8A">
      <w:r>
        <w:t xml:space="preserve">           </w:t>
      </w:r>
      <w:r>
        <w:rPr>
          <w:rFonts w:hint="eastAsia"/>
        </w:rPr>
        <w:t>张天</w:t>
      </w:r>
      <w:r>
        <w:t>、臧晓杰、徐敏、薛笑雨：软件工程师</w:t>
      </w:r>
    </w:p>
    <w:p w:rsidR="00CF6C8A" w:rsidRDefault="00CF6C8A" w:rsidP="00CF6C8A">
      <w:r>
        <w:t xml:space="preserve">           </w:t>
      </w:r>
      <w:r>
        <w:rPr>
          <w:rFonts w:hint="eastAsia"/>
        </w:rPr>
        <w:t>测试</w:t>
      </w:r>
      <w:r>
        <w:t>执行时间为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工作日，在完成单元测试的第三</w:t>
      </w:r>
      <w:r>
        <w:rPr>
          <w:rFonts w:hint="eastAsia"/>
        </w:rPr>
        <w:t>天</w:t>
      </w:r>
      <w:r>
        <w:t>开始。</w:t>
      </w:r>
    </w:p>
    <w:p w:rsidR="00CF6C8A" w:rsidRDefault="00CF6C8A" w:rsidP="00CF6C8A">
      <w:pPr>
        <w:pStyle w:val="4"/>
      </w:pP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集成测试环境</w:t>
      </w:r>
    </w:p>
    <w:p w:rsidR="00CF6C8A" w:rsidRDefault="00CF6C8A" w:rsidP="00CF6C8A">
      <w:r>
        <w:rPr>
          <w:rFonts w:hint="eastAsia"/>
        </w:rPr>
        <w:t xml:space="preserve">          </w:t>
      </w:r>
      <w:r>
        <w:rPr>
          <w:rFonts w:hint="eastAsia"/>
        </w:rPr>
        <w:t>搭建</w:t>
      </w:r>
      <w:r>
        <w:t>集成测试环境：</w:t>
      </w:r>
      <w:r w:rsidR="00A3632D"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PC</w:t>
      </w:r>
      <w:r>
        <w:rPr>
          <w:rFonts w:hint="eastAsia"/>
        </w:rPr>
        <w:t>，其中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t>部署服务器端应用。</w:t>
      </w:r>
    </w:p>
    <w:p w:rsidR="00CF6C8A" w:rsidRDefault="00CF6C8A" w:rsidP="00CF6C8A">
      <w:r>
        <w:t xml:space="preserve">          </w:t>
      </w:r>
      <w:r>
        <w:rPr>
          <w:rFonts w:hint="eastAsia"/>
        </w:rPr>
        <w:t>操作</w:t>
      </w:r>
      <w:r>
        <w:t>系统环境：</w:t>
      </w:r>
      <w:r>
        <w:rPr>
          <w:rFonts w:hint="eastAsia"/>
        </w:rPr>
        <w:t>Windows7.</w:t>
      </w:r>
    </w:p>
    <w:p w:rsidR="00CF6C8A" w:rsidRDefault="00CF6C8A" w:rsidP="00CF6C8A">
      <w:r>
        <w:t xml:space="preserve">          </w:t>
      </w:r>
      <w:r>
        <w:rPr>
          <w:rFonts w:hint="eastAsia"/>
        </w:rPr>
        <w:t>输入习惯</w:t>
      </w:r>
      <w:r>
        <w:t>：中文。</w:t>
      </w:r>
    </w:p>
    <w:p w:rsidR="00CF6C8A" w:rsidRDefault="00CF6C8A" w:rsidP="00CF6C8A">
      <w:r>
        <w:t xml:space="preserve">          </w:t>
      </w:r>
      <w:r>
        <w:rPr>
          <w:rFonts w:hint="eastAsia"/>
        </w:rPr>
        <w:t>测试</w:t>
      </w:r>
      <w:r>
        <w:t>地点：机房</w:t>
      </w:r>
      <w:r>
        <w:rPr>
          <w:rFonts w:hint="eastAsia"/>
        </w:rPr>
        <w:t>503</w:t>
      </w:r>
    </w:p>
    <w:p w:rsidR="00CF6C8A" w:rsidRDefault="00CF6C8A" w:rsidP="00CF6C8A">
      <w:pPr>
        <w:pStyle w:val="4"/>
      </w:pPr>
      <w:r>
        <w:lastRenderedPageBreak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集成测试计划资源分配</w:t>
      </w:r>
    </w:p>
    <w:p w:rsidR="00CF6C8A" w:rsidRDefault="00CF6C8A" w:rsidP="00CF6C8A">
      <w:pPr>
        <w:ind w:left="525" w:hangingChars="250" w:hanging="525"/>
      </w:pPr>
      <w:r>
        <w:t xml:space="preserve">         </w:t>
      </w:r>
      <w:proofErr w:type="gramStart"/>
      <w:r>
        <w:rPr>
          <w:rFonts w:hint="eastAsia"/>
        </w:rPr>
        <w:t>徐</w:t>
      </w:r>
      <w:r w:rsidR="00A3632D">
        <w:rPr>
          <w:rFonts w:hint="eastAsia"/>
        </w:rPr>
        <w:t>仪</w:t>
      </w:r>
      <w:r>
        <w:rPr>
          <w:rFonts w:hint="eastAsia"/>
        </w:rPr>
        <w:t>萍</w:t>
      </w:r>
      <w:r>
        <w:t>全面</w:t>
      </w:r>
      <w:proofErr w:type="gramEnd"/>
      <w:r>
        <w:t>控制并负责集成测试的组织，书写测试用例，并负责测试环境搭建，同时决定提交上来的</w:t>
      </w:r>
      <w:r>
        <w:rPr>
          <w:rFonts w:hint="eastAsia"/>
        </w:rPr>
        <w:t>bug</w:t>
      </w:r>
      <w:r>
        <w:rPr>
          <w:rFonts w:hint="eastAsia"/>
        </w:rPr>
        <w:t>是否</w:t>
      </w:r>
      <w:r>
        <w:t>需要修改。</w:t>
      </w:r>
    </w:p>
    <w:p w:rsidR="00CF6C8A" w:rsidRDefault="00CF6C8A" w:rsidP="00CF6C8A">
      <w:r>
        <w:t xml:space="preserve">         </w:t>
      </w:r>
      <w:r>
        <w:rPr>
          <w:rFonts w:hint="eastAsia"/>
        </w:rPr>
        <w:t>张</w:t>
      </w:r>
      <w:proofErr w:type="gramStart"/>
      <w:r>
        <w:rPr>
          <w:rFonts w:hint="eastAsia"/>
        </w:rPr>
        <w:t>舒贤</w:t>
      </w:r>
      <w:r>
        <w:t>负责</w:t>
      </w:r>
      <w:proofErr w:type="gramEnd"/>
      <w:r>
        <w:t>架构一致性和</w:t>
      </w:r>
      <w:r>
        <w:rPr>
          <w:rFonts w:hint="eastAsia"/>
        </w:rPr>
        <w:t>bug</w:t>
      </w:r>
      <w:r>
        <w:rPr>
          <w:rFonts w:hint="eastAsia"/>
        </w:rPr>
        <w:t>的</w:t>
      </w:r>
      <w:r>
        <w:t>确认移除。</w:t>
      </w:r>
    </w:p>
    <w:p w:rsidR="00CF6C8A" w:rsidRPr="00CF6C8A" w:rsidRDefault="00CF6C8A" w:rsidP="00CF6C8A">
      <w:r>
        <w:t xml:space="preserve">         </w:t>
      </w:r>
      <w:r>
        <w:rPr>
          <w:rFonts w:hint="eastAsia"/>
        </w:rPr>
        <w:t>张天</w:t>
      </w:r>
      <w:r>
        <w:t>负责按照集成测试</w:t>
      </w:r>
      <w:proofErr w:type="gramStart"/>
      <w:r>
        <w:t>用例表</w:t>
      </w:r>
      <w:proofErr w:type="gramEnd"/>
      <w:r>
        <w:t>进行测试活动，记录测试结果。</w:t>
      </w:r>
    </w:p>
    <w:p w:rsidR="00CF6C8A" w:rsidRDefault="00CF6C8A" w:rsidP="00CF6C8A">
      <w:r>
        <w:t xml:space="preserve">         </w:t>
      </w:r>
      <w:r>
        <w:rPr>
          <w:rFonts w:hint="eastAsia"/>
        </w:rPr>
        <w:t>臧晓杰</w:t>
      </w:r>
      <w:r>
        <w:t>负责按照集成测试</w:t>
      </w:r>
      <w:proofErr w:type="gramStart"/>
      <w:r>
        <w:t>用例表</w:t>
      </w:r>
      <w:proofErr w:type="gramEnd"/>
      <w:r>
        <w:t>进行测试活动，记录测试结果。</w:t>
      </w:r>
    </w:p>
    <w:p w:rsidR="00CF6C8A" w:rsidRDefault="00CF6C8A" w:rsidP="00CF6C8A">
      <w:r>
        <w:rPr>
          <w:rFonts w:hint="eastAsia"/>
        </w:rPr>
        <w:t xml:space="preserve">         </w:t>
      </w:r>
      <w:r>
        <w:rPr>
          <w:rFonts w:hint="eastAsia"/>
        </w:rPr>
        <w:t>薛笑雨</w:t>
      </w:r>
      <w:r>
        <w:t>负责按照集成测试</w:t>
      </w:r>
      <w:proofErr w:type="gramStart"/>
      <w:r>
        <w:t>用例表</w:t>
      </w:r>
      <w:proofErr w:type="gramEnd"/>
      <w:r>
        <w:t>进行测试活动，记录测试结果。</w:t>
      </w:r>
    </w:p>
    <w:p w:rsidR="00CF6C8A" w:rsidRDefault="00CF6C8A" w:rsidP="00CF6C8A">
      <w:r>
        <w:rPr>
          <w:rFonts w:hint="eastAsia"/>
        </w:rPr>
        <w:t xml:space="preserve">         </w:t>
      </w:r>
      <w:r>
        <w:rPr>
          <w:rFonts w:hint="eastAsia"/>
        </w:rPr>
        <w:t>徐</w:t>
      </w:r>
      <w:proofErr w:type="gramStart"/>
      <w:r>
        <w:rPr>
          <w:rFonts w:hint="eastAsia"/>
        </w:rPr>
        <w:t>敏</w:t>
      </w:r>
      <w:r>
        <w:t>负责</w:t>
      </w:r>
      <w:proofErr w:type="gramEnd"/>
      <w:r>
        <w:t>按照集成测试</w:t>
      </w:r>
      <w:proofErr w:type="gramStart"/>
      <w:r>
        <w:t>用例表</w:t>
      </w:r>
      <w:proofErr w:type="gramEnd"/>
      <w:r>
        <w:t>进行测试活动，记录测试结果。</w:t>
      </w:r>
    </w:p>
    <w:p w:rsidR="00CF6C8A" w:rsidRDefault="00402262" w:rsidP="00402262">
      <w:pPr>
        <w:pStyle w:val="3"/>
      </w:pPr>
      <w:bookmarkStart w:id="3" w:name="_Toc385791800"/>
      <w:r>
        <w:rPr>
          <w:rFonts w:hint="eastAsia"/>
        </w:rPr>
        <w:t>3.</w:t>
      </w:r>
      <w:r>
        <w:rPr>
          <w:rFonts w:hint="eastAsia"/>
        </w:rPr>
        <w:t>待</w:t>
      </w:r>
      <w:r>
        <w:t>测试的清单和顺序</w:t>
      </w:r>
      <w:bookmarkEnd w:id="3"/>
    </w:p>
    <w:p w:rsidR="00402262" w:rsidRDefault="00402262" w:rsidP="00402262">
      <w:pPr>
        <w:pStyle w:val="4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）子系统</w:t>
      </w:r>
      <w:r>
        <w:t>测试顺序</w:t>
      </w:r>
    </w:p>
    <w:p w:rsidR="00A3632D" w:rsidRDefault="00A3632D" w:rsidP="00A3632D">
      <w:r>
        <w:rPr>
          <w:rFonts w:hint="eastAsia"/>
        </w:rPr>
        <w:t xml:space="preserve">          </w:t>
      </w:r>
      <w:r>
        <w:rPr>
          <w:rFonts w:hint="eastAsia"/>
        </w:rPr>
        <w:t>系统划分为用户信息管理，好友信息管理，游戏设置，游戏进行管理四个子系统。</w:t>
      </w:r>
    </w:p>
    <w:p w:rsidR="00A3632D" w:rsidRDefault="00A3632D" w:rsidP="00A3632D">
      <w:r>
        <w:t xml:space="preserve">          </w:t>
      </w:r>
      <w:r>
        <w:rPr>
          <w:rFonts w:hint="eastAsia"/>
        </w:rPr>
        <w:t>主要的集成是自底向上。</w:t>
      </w:r>
    </w:p>
    <w:p w:rsidR="00A3632D" w:rsidRPr="00A3632D" w:rsidRDefault="00A3632D" w:rsidP="00A3632D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按照“用户信息管理——游戏设置——好友信息管理——游戏进行管理”的顺序进行集成和测试。</w:t>
      </w:r>
    </w:p>
    <w:p w:rsidR="00402262" w:rsidRDefault="00402262" w:rsidP="00402262">
      <w:pPr>
        <w:pStyle w:val="4"/>
      </w:pPr>
      <w: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）子系统</w:t>
      </w:r>
      <w:r>
        <w:t>的测试</w:t>
      </w:r>
    </w:p>
    <w:p w:rsidR="00A3632D" w:rsidRDefault="00A3632D" w:rsidP="00A3632D">
      <w:r>
        <w:rPr>
          <w:rFonts w:hint="eastAsia"/>
        </w:rPr>
        <w:t xml:space="preserve">           </w:t>
      </w:r>
      <w:r>
        <w:rPr>
          <w:rFonts w:hint="eastAsia"/>
        </w:rPr>
        <w:t>集成子系统，测试相关的</w:t>
      </w:r>
      <w:r>
        <w:rPr>
          <w:rFonts w:hint="eastAsia"/>
        </w:rPr>
        <w:t>UI</w:t>
      </w:r>
      <w:r>
        <w:rPr>
          <w:rFonts w:hint="eastAsia"/>
        </w:rPr>
        <w:t>，</w:t>
      </w:r>
      <w:r>
        <w:rPr>
          <w:rFonts w:hint="eastAsia"/>
        </w:rPr>
        <w:t>Control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是否达到子系统的功能需求。</w:t>
      </w:r>
    </w:p>
    <w:p w:rsidR="00A3632D" w:rsidRDefault="00A3632D" w:rsidP="00A3632D">
      <w:r>
        <w:rPr>
          <w:rFonts w:hint="eastAsia"/>
        </w:rPr>
        <w:t xml:space="preserve">           </w:t>
      </w:r>
      <w:r>
        <w:rPr>
          <w:rFonts w:hint="eastAsia"/>
        </w:rPr>
        <w:t>判断并监督数据传递是否正确，对于</w:t>
      </w:r>
      <w:proofErr w:type="gramStart"/>
      <w:r>
        <w:rPr>
          <w:rFonts w:hint="eastAsia"/>
        </w:rPr>
        <w:t>传入值</w:t>
      </w:r>
      <w:proofErr w:type="gramEnd"/>
      <w:r>
        <w:rPr>
          <w:rFonts w:hint="eastAsia"/>
        </w:rPr>
        <w:t>的控制范围是否一致。</w:t>
      </w:r>
    </w:p>
    <w:p w:rsidR="00A3632D" w:rsidRDefault="00A3632D" w:rsidP="00A3632D">
      <w:r>
        <w:rPr>
          <w:rFonts w:hint="eastAsia"/>
        </w:rPr>
        <w:t xml:space="preserve">           </w:t>
      </w:r>
      <w:r>
        <w:rPr>
          <w:rFonts w:hint="eastAsia"/>
        </w:rPr>
        <w:t>类之间的调用是否正常。</w:t>
      </w:r>
    </w:p>
    <w:p w:rsidR="00A3632D" w:rsidRDefault="00A3632D" w:rsidP="00A3632D">
      <w:r>
        <w:rPr>
          <w:rFonts w:hint="eastAsia"/>
        </w:rPr>
        <w:t xml:space="preserve">           </w:t>
      </w:r>
      <w:r>
        <w:rPr>
          <w:rFonts w:hint="eastAsia"/>
        </w:rPr>
        <w:t>接口能否正常的使用。</w:t>
      </w:r>
    </w:p>
    <w:p w:rsidR="00A3632D" w:rsidRDefault="00A3632D" w:rsidP="00A3632D">
      <w:pPr>
        <w:rPr>
          <w:rFonts w:hint="eastAsia"/>
        </w:rPr>
      </w:pPr>
      <w:r>
        <w:rPr>
          <w:rFonts w:hint="eastAsia"/>
        </w:rPr>
        <w:t xml:space="preserve">           </w:t>
      </w:r>
    </w:p>
    <w:p w:rsidR="00A3632D" w:rsidRDefault="00A3632D" w:rsidP="00A3632D">
      <w:r>
        <w:lastRenderedPageBreak/>
        <w:t xml:space="preserve">           Day1</w:t>
      </w:r>
    </w:p>
    <w:p w:rsidR="00A3632D" w:rsidRDefault="00A3632D" w:rsidP="00A3632D">
      <w:r>
        <w:t xml:space="preserve">           </w:t>
      </w:r>
      <w:r>
        <w:rPr>
          <w:rFonts w:hint="eastAsia"/>
        </w:rPr>
        <w:t>张舒贤</w:t>
      </w:r>
      <w:r>
        <w:rPr>
          <w:rFonts w:hint="eastAsia"/>
        </w:rPr>
        <w:t>,</w:t>
      </w:r>
      <w:r>
        <w:rPr>
          <w:rFonts w:hint="eastAsia"/>
        </w:rPr>
        <w:t>张天：构建测试环境，并组织测试的进行。</w:t>
      </w:r>
    </w:p>
    <w:p w:rsidR="00A3632D" w:rsidRDefault="00A3632D" w:rsidP="00627445">
      <w:pPr>
        <w:ind w:left="1260" w:hangingChars="600" w:hanging="1260"/>
      </w:pPr>
      <w:r>
        <w:rPr>
          <w:rFonts w:hint="eastAsia"/>
        </w:rPr>
        <w:t xml:space="preserve">           </w:t>
      </w:r>
      <w:r w:rsidR="00627445">
        <w:rPr>
          <w:rFonts w:hint="eastAsia"/>
        </w:rPr>
        <w:t>徐敏：执行用户信息管理模块内部的集成和测试，并记录测试结果，反馈</w:t>
      </w:r>
      <w:r w:rsidR="00627445">
        <w:rPr>
          <w:rFonts w:hint="eastAsia"/>
        </w:rPr>
        <w:t>Bug</w:t>
      </w:r>
      <w:r w:rsidR="00627445">
        <w:rPr>
          <w:rFonts w:hint="eastAsia"/>
        </w:rPr>
        <w:t>。</w:t>
      </w:r>
      <w:r w:rsidR="00627445">
        <w:t xml:space="preserve">  </w:t>
      </w:r>
      <w:r w:rsidR="00627445">
        <w:rPr>
          <w:rFonts w:hint="eastAsia"/>
        </w:rPr>
        <w:t>臧晓杰：执行游戏设置模块内部的集成和测试，并记录测试结果，反馈</w:t>
      </w:r>
      <w:r w:rsidR="00627445">
        <w:rPr>
          <w:rFonts w:hint="eastAsia"/>
        </w:rPr>
        <w:t>Bug</w:t>
      </w:r>
      <w:r w:rsidR="00627445">
        <w:rPr>
          <w:rFonts w:hint="eastAsia"/>
        </w:rPr>
        <w:t>。</w:t>
      </w:r>
    </w:p>
    <w:p w:rsidR="00627445" w:rsidRDefault="00627445" w:rsidP="00A3632D">
      <w:r>
        <w:rPr>
          <w:rFonts w:hint="eastAsia"/>
        </w:rPr>
        <w:t xml:space="preserve">          </w:t>
      </w:r>
      <w:r>
        <w:t xml:space="preserve"> </w:t>
      </w:r>
      <w:r>
        <w:rPr>
          <w:rFonts w:hint="eastAsia"/>
        </w:rPr>
        <w:t>徐仪萍：对于架构的一致性进行确认，反馈开发工程师调试。</w:t>
      </w:r>
    </w:p>
    <w:p w:rsidR="00627445" w:rsidRDefault="00627445" w:rsidP="00A3632D">
      <w:r>
        <w:rPr>
          <w:rFonts w:hint="eastAsia"/>
        </w:rPr>
        <w:t xml:space="preserve">           Day2</w:t>
      </w:r>
    </w:p>
    <w:p w:rsidR="00627445" w:rsidRDefault="00627445" w:rsidP="00A3632D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徐敏</w:t>
      </w:r>
      <w:r>
        <w:rPr>
          <w:rFonts w:hint="eastAsia"/>
        </w:rPr>
        <w:t>：</w:t>
      </w:r>
      <w:r>
        <w:rPr>
          <w:rFonts w:hint="eastAsia"/>
        </w:rPr>
        <w:t>执行游戏设置模块内部的集成和测试，并记录测试结果，反馈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627445" w:rsidRDefault="00627445" w:rsidP="00A3632D">
      <w:r>
        <w:t xml:space="preserve">           </w:t>
      </w:r>
      <w:r>
        <w:rPr>
          <w:rFonts w:hint="eastAsia"/>
        </w:rPr>
        <w:t>张天：执行好友信息管理模块内部的集成和测试，并记录测试结果，反馈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627445" w:rsidRDefault="00627445" w:rsidP="00A3632D">
      <w:r>
        <w:rPr>
          <w:rFonts w:hint="eastAsia"/>
        </w:rPr>
        <w:t xml:space="preserve">           </w:t>
      </w:r>
      <w:r>
        <w:rPr>
          <w:rFonts w:hint="eastAsia"/>
        </w:rPr>
        <w:t>徐仪萍：对测试需求的一致性和通过性进行确认。</w:t>
      </w:r>
    </w:p>
    <w:p w:rsidR="00627445" w:rsidRDefault="00627445" w:rsidP="00A3632D">
      <w:r>
        <w:rPr>
          <w:rFonts w:hint="eastAsia"/>
        </w:rPr>
        <w:t xml:space="preserve">           Day3</w:t>
      </w:r>
    </w:p>
    <w:p w:rsidR="00627445" w:rsidRDefault="00627445" w:rsidP="00A3632D">
      <w:r>
        <w:t xml:space="preserve">           </w:t>
      </w:r>
      <w:r>
        <w:rPr>
          <w:rFonts w:hint="eastAsia"/>
        </w:rPr>
        <w:t>薛笑雨</w:t>
      </w:r>
      <w:r>
        <w:rPr>
          <w:rFonts w:hint="eastAsia"/>
        </w:rPr>
        <w:t>:</w:t>
      </w:r>
      <w:r>
        <w:rPr>
          <w:rFonts w:hint="eastAsia"/>
        </w:rPr>
        <w:t>执行游戏进行管理模块内部的集成和测试，并记录测试结果，反馈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627445" w:rsidRDefault="00627445" w:rsidP="00A3632D">
      <w:r>
        <w:rPr>
          <w:rFonts w:hint="eastAsia"/>
        </w:rPr>
        <w:t xml:space="preserve">           </w:t>
      </w:r>
      <w:r>
        <w:rPr>
          <w:rFonts w:hint="eastAsia"/>
        </w:rPr>
        <w:t>臧晓杰：执行用户信息管理与好友信息管理模块之间的集成和测试，并记录测试结果，反馈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627445" w:rsidRDefault="00627445" w:rsidP="00627445">
      <w:r>
        <w:rPr>
          <w:rFonts w:hint="eastAsia"/>
        </w:rPr>
        <w:t xml:space="preserve">           </w:t>
      </w:r>
      <w:r>
        <w:rPr>
          <w:rFonts w:hint="eastAsia"/>
        </w:rPr>
        <w:t>张舒贤：</w:t>
      </w:r>
      <w:r>
        <w:rPr>
          <w:rFonts w:hint="eastAsia"/>
        </w:rPr>
        <w:t>对测试需求的一致性和通过性进行确认</w:t>
      </w:r>
      <w:r>
        <w:rPr>
          <w:rFonts w:hint="eastAsia"/>
        </w:rPr>
        <w:t>。</w:t>
      </w:r>
    </w:p>
    <w:p w:rsidR="00627445" w:rsidRDefault="00627445" w:rsidP="00627445">
      <w:pPr>
        <w:rPr>
          <w:rFonts w:hint="eastAsia"/>
        </w:rPr>
      </w:pPr>
      <w:r>
        <w:rPr>
          <w:rFonts w:hint="eastAsia"/>
        </w:rPr>
        <w:t xml:space="preserve">           Day4</w:t>
      </w:r>
    </w:p>
    <w:p w:rsidR="00627445" w:rsidRDefault="00627445" w:rsidP="00627445">
      <w:r>
        <w:rPr>
          <w:rFonts w:hint="eastAsia"/>
        </w:rPr>
        <w:t xml:space="preserve">           </w:t>
      </w:r>
      <w:r>
        <w:rPr>
          <w:rFonts w:hint="eastAsia"/>
        </w:rPr>
        <w:t>薛笑雨：执行游戏进行管理模块与用户信息管理模块之间的集成和测试，并记录测试结果，反馈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627445" w:rsidRDefault="00627445" w:rsidP="00627445">
      <w:r>
        <w:rPr>
          <w:rFonts w:hint="eastAsia"/>
        </w:rPr>
        <w:t xml:space="preserve">           </w:t>
      </w:r>
      <w:r>
        <w:rPr>
          <w:rFonts w:hint="eastAsia"/>
        </w:rPr>
        <w:t>张天：执行游戏进行管理模块与好友信息管理模块之间的集成和测试，并记录测试结果，反馈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892977" w:rsidRDefault="00892977" w:rsidP="00627445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臧晓杰：执行游戏设置模块与游戏进行管理模块之间的集成和测试，并记录测试结果，反馈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627445" w:rsidRDefault="00627445" w:rsidP="00A3632D">
      <w:r>
        <w:rPr>
          <w:rFonts w:hint="eastAsia"/>
        </w:rPr>
        <w:t xml:space="preserve">            </w:t>
      </w:r>
      <w:r>
        <w:rPr>
          <w:rFonts w:hint="eastAsia"/>
        </w:rPr>
        <w:t>徐仪萍</w:t>
      </w:r>
      <w:r>
        <w:rPr>
          <w:rFonts w:hint="eastAsia"/>
        </w:rPr>
        <w:t>：对测试需求的一致性和通过性进行确认。</w:t>
      </w:r>
    </w:p>
    <w:p w:rsidR="00627445" w:rsidRDefault="00627445" w:rsidP="00A3632D">
      <w:r>
        <w:t xml:space="preserve">            Day5:</w:t>
      </w:r>
    </w:p>
    <w:p w:rsidR="00627445" w:rsidRDefault="00627445" w:rsidP="00A3632D">
      <w:r>
        <w:t xml:space="preserve">            </w:t>
      </w:r>
      <w:r w:rsidR="00892977">
        <w:rPr>
          <w:rFonts w:hint="eastAsia"/>
        </w:rPr>
        <w:t>张舒贤：对测试过程中遇到的</w:t>
      </w:r>
      <w:r w:rsidR="00892977">
        <w:rPr>
          <w:rFonts w:hint="eastAsia"/>
        </w:rPr>
        <w:t>Bug</w:t>
      </w:r>
      <w:r w:rsidR="00892977">
        <w:rPr>
          <w:rFonts w:hint="eastAsia"/>
        </w:rPr>
        <w:t>一一检查，判断是否都已得到完善和解决。</w:t>
      </w:r>
    </w:p>
    <w:p w:rsidR="00892977" w:rsidRDefault="00892977" w:rsidP="00A3632D">
      <w:pPr>
        <w:rPr>
          <w:rFonts w:hint="eastAsia"/>
        </w:rPr>
      </w:pPr>
      <w:r>
        <w:rPr>
          <w:rFonts w:hint="eastAsia"/>
        </w:rPr>
        <w:t xml:space="preserve">            Day6</w:t>
      </w:r>
    </w:p>
    <w:p w:rsidR="00892977" w:rsidRPr="00627445" w:rsidRDefault="00892977" w:rsidP="00A3632D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徐仪萍：整理集成测试报告，反思是否完成所有集成测试用例。</w:t>
      </w:r>
    </w:p>
    <w:p w:rsidR="00402262" w:rsidRDefault="00402262" w:rsidP="00402262">
      <w:pPr>
        <w:pStyle w:val="3"/>
      </w:pPr>
      <w:bookmarkStart w:id="4" w:name="_Toc385791801"/>
      <w:r>
        <w:rPr>
          <w:rFonts w:hint="eastAsia"/>
        </w:rPr>
        <w:t>4.</w:t>
      </w:r>
      <w:r>
        <w:rPr>
          <w:rFonts w:hint="eastAsia"/>
        </w:rPr>
        <w:t>集成</w:t>
      </w:r>
      <w:r>
        <w:t>测试结束交互产物</w:t>
      </w:r>
      <w:bookmarkEnd w:id="4"/>
    </w:p>
    <w:p w:rsidR="00402262" w:rsidRDefault="00402262" w:rsidP="00402262">
      <w:pPr>
        <w:pStyle w:val="a5"/>
        <w:numPr>
          <w:ilvl w:val="0"/>
          <w:numId w:val="3"/>
        </w:numPr>
        <w:ind w:firstLineChars="0"/>
      </w:pPr>
      <w:r w:rsidRPr="00402262">
        <w:rPr>
          <w:rFonts w:hint="eastAsia"/>
        </w:rPr>
        <w:t>集成测试用例文档的执行情况列表（所有成员填写，徐</w:t>
      </w:r>
      <w:r w:rsidR="00A3632D">
        <w:rPr>
          <w:rFonts w:hint="eastAsia"/>
        </w:rPr>
        <w:t>仪</w:t>
      </w:r>
      <w:r w:rsidRPr="00402262">
        <w:rPr>
          <w:rFonts w:hint="eastAsia"/>
        </w:rPr>
        <w:t>萍汇总整理）</w:t>
      </w:r>
    </w:p>
    <w:p w:rsidR="00402262" w:rsidRDefault="00402262" w:rsidP="004022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报告表</w:t>
      </w:r>
      <w:r w:rsidR="00A3632D">
        <w:t>（所有成员填写，</w:t>
      </w:r>
      <w:proofErr w:type="gramStart"/>
      <w:r w:rsidR="00A3632D">
        <w:t>徐</w:t>
      </w:r>
      <w:r w:rsidR="00A3632D">
        <w:rPr>
          <w:rFonts w:hint="eastAsia"/>
        </w:rPr>
        <w:t>仪</w:t>
      </w:r>
      <w:r>
        <w:t>萍</w:t>
      </w:r>
      <w:proofErr w:type="gramEnd"/>
      <w:r>
        <w:t>汇总整理）</w:t>
      </w:r>
    </w:p>
    <w:p w:rsidR="00402262" w:rsidRDefault="00402262" w:rsidP="004022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集成</w:t>
      </w:r>
      <w:r>
        <w:t>测试报告（张</w:t>
      </w:r>
      <w:proofErr w:type="gramStart"/>
      <w:r>
        <w:t>舒贤负责</w:t>
      </w:r>
      <w:proofErr w:type="gramEnd"/>
      <w:r>
        <w:t>完成）。</w:t>
      </w:r>
    </w:p>
    <w:p w:rsidR="00402262" w:rsidRDefault="00402262" w:rsidP="00402262">
      <w:pPr>
        <w:pStyle w:val="3"/>
      </w:pPr>
      <w:bookmarkStart w:id="5" w:name="_Toc385791802"/>
      <w:r>
        <w:rPr>
          <w:rFonts w:hint="eastAsia"/>
        </w:rPr>
        <w:t>5.</w:t>
      </w:r>
      <w:r>
        <w:rPr>
          <w:rFonts w:hint="eastAsia"/>
        </w:rPr>
        <w:t>执行</w:t>
      </w:r>
      <w:r>
        <w:t>集成测试的入口和出口条件</w:t>
      </w:r>
      <w:bookmarkEnd w:id="5"/>
    </w:p>
    <w:p w:rsidR="00402262" w:rsidRDefault="00402262" w:rsidP="00402262">
      <w:pPr>
        <w:pStyle w:val="4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入口条件</w:t>
      </w:r>
    </w:p>
    <w:p w:rsidR="00402262" w:rsidRDefault="00402262" w:rsidP="00402262">
      <w:r>
        <w:rPr>
          <w:rFonts w:hint="eastAsia"/>
        </w:rPr>
        <w:t xml:space="preserve">         </w:t>
      </w:r>
      <w:r>
        <w:rPr>
          <w:rFonts w:hint="eastAsia"/>
        </w:rPr>
        <w:t>单元</w:t>
      </w:r>
      <w:r>
        <w:t>测试必须完成。</w:t>
      </w:r>
    </w:p>
    <w:p w:rsidR="00402262" w:rsidRDefault="00402262" w:rsidP="00402262">
      <w:r>
        <w:t xml:space="preserve">         </w:t>
      </w:r>
      <w:r>
        <w:rPr>
          <w:rFonts w:hint="eastAsia"/>
        </w:rPr>
        <w:t>开发</w:t>
      </w:r>
      <w:r>
        <w:t>出</w:t>
      </w:r>
      <w:r>
        <w:rPr>
          <w:rFonts w:hint="eastAsia"/>
        </w:rPr>
        <w:t>完整</w:t>
      </w:r>
      <w:r>
        <w:t>的系统。</w:t>
      </w:r>
    </w:p>
    <w:p w:rsidR="00402262" w:rsidRDefault="00402262" w:rsidP="00402262">
      <w:r>
        <w:rPr>
          <w:rFonts w:hint="eastAsia"/>
        </w:rPr>
        <w:t xml:space="preserve">         </w:t>
      </w:r>
      <w:r>
        <w:rPr>
          <w:rFonts w:hint="eastAsia"/>
        </w:rPr>
        <w:t>搭建</w:t>
      </w:r>
      <w:r>
        <w:t>了类似于实际使用</w:t>
      </w:r>
      <w:r>
        <w:rPr>
          <w:rFonts w:hint="eastAsia"/>
        </w:rPr>
        <w:t>/</w:t>
      </w:r>
      <w:r>
        <w:rPr>
          <w:rFonts w:hint="eastAsia"/>
        </w:rPr>
        <w:t>配置</w:t>
      </w:r>
      <w:r>
        <w:t>环境的测试环境</w:t>
      </w:r>
      <w:r>
        <w:rPr>
          <w:rFonts w:hint="eastAsia"/>
        </w:rPr>
        <w:t>。</w:t>
      </w:r>
    </w:p>
    <w:p w:rsidR="00402262" w:rsidRDefault="00402262" w:rsidP="00402262">
      <w:r>
        <w:t xml:space="preserve">         </w:t>
      </w:r>
      <w:r>
        <w:rPr>
          <w:rFonts w:hint="eastAsia"/>
        </w:rPr>
        <w:t>测试</w:t>
      </w:r>
      <w:r>
        <w:t>人员安排到位。</w:t>
      </w:r>
    </w:p>
    <w:p w:rsidR="00402262" w:rsidRDefault="00402262" w:rsidP="00402262">
      <w:pPr>
        <w:pStyle w:val="4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出口条件</w:t>
      </w:r>
    </w:p>
    <w:p w:rsidR="00402262" w:rsidRDefault="00402262" w:rsidP="00402262">
      <w:r>
        <w:t xml:space="preserve">         </w:t>
      </w:r>
      <w:r>
        <w:rPr>
          <w:rFonts w:hint="eastAsia"/>
        </w:rPr>
        <w:t>所有</w:t>
      </w:r>
      <w:r>
        <w:t>的集成测试用例都被执行，测试结果</w:t>
      </w:r>
      <w:r w:rsidR="00A3632D">
        <w:rPr>
          <w:rFonts w:hint="eastAsia"/>
        </w:rPr>
        <w:t>通过率在</w:t>
      </w:r>
      <w:r w:rsidR="00A3632D">
        <w:rPr>
          <w:rFonts w:hint="eastAsia"/>
        </w:rPr>
        <w:t>95</w:t>
      </w:r>
      <w:r w:rsidR="00A3632D">
        <w:t>%</w:t>
      </w:r>
      <w:r w:rsidR="00A3632D">
        <w:rPr>
          <w:rFonts w:hint="eastAsia"/>
        </w:rPr>
        <w:t>以上</w:t>
      </w:r>
      <w:r>
        <w:t>。</w:t>
      </w:r>
    </w:p>
    <w:p w:rsidR="00402262" w:rsidRDefault="00402262" w:rsidP="00402262">
      <w:r>
        <w:t xml:space="preserve">         </w:t>
      </w:r>
      <w:r>
        <w:rPr>
          <w:rFonts w:hint="eastAsia"/>
        </w:rPr>
        <w:t>集成</w:t>
      </w:r>
      <w:r>
        <w:t>测试过程中发现的</w:t>
      </w:r>
      <w:r>
        <w:rPr>
          <w:rFonts w:hint="eastAsia"/>
        </w:rPr>
        <w:t>Bug</w:t>
      </w:r>
      <w:r>
        <w:rPr>
          <w:rFonts w:hint="eastAsia"/>
        </w:rPr>
        <w:t>已经</w:t>
      </w:r>
      <w:r>
        <w:t>被</w:t>
      </w:r>
      <w:r>
        <w:rPr>
          <w:rFonts w:hint="eastAsia"/>
        </w:rPr>
        <w:t>定位</w:t>
      </w:r>
      <w:r>
        <w:t>或者关闭。</w:t>
      </w:r>
    </w:p>
    <w:p w:rsidR="00402262" w:rsidRDefault="00402262" w:rsidP="00402262">
      <w:pPr>
        <w:pStyle w:val="3"/>
      </w:pPr>
      <w:bookmarkStart w:id="6" w:name="_Toc385791803"/>
      <w:r>
        <w:rPr>
          <w:rFonts w:hint="eastAsia"/>
        </w:rPr>
        <w:t>6.</w:t>
      </w:r>
      <w:r>
        <w:rPr>
          <w:rFonts w:hint="eastAsia"/>
        </w:rPr>
        <w:t>如何</w:t>
      </w:r>
      <w:r>
        <w:t>判断集成测试用例通</w:t>
      </w:r>
      <w:r>
        <w:rPr>
          <w:rFonts w:hint="eastAsia"/>
        </w:rPr>
        <w:t>过</w:t>
      </w:r>
      <w:bookmarkEnd w:id="6"/>
    </w:p>
    <w:p w:rsidR="00402262" w:rsidRDefault="00402262" w:rsidP="004022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接口</w:t>
      </w:r>
      <w:r>
        <w:t>集成</w:t>
      </w:r>
      <w:r>
        <w:rPr>
          <w:rFonts w:hint="eastAsia"/>
        </w:rPr>
        <w:t>时</w:t>
      </w:r>
      <w:r>
        <w:t>，接口提供的功能或者数据正确。</w:t>
      </w:r>
    </w:p>
    <w:p w:rsidR="00402262" w:rsidRDefault="00402262" w:rsidP="004022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功能点</w:t>
      </w:r>
      <w:r>
        <w:t>集成</w:t>
      </w:r>
      <w:r>
        <w:rPr>
          <w:rFonts w:hint="eastAsia"/>
        </w:rPr>
        <w:t>时</w:t>
      </w:r>
      <w:r>
        <w:t>，验证与《软件架构设计文档》中的描述一致。</w:t>
      </w:r>
    </w:p>
    <w:p w:rsidR="00402262" w:rsidRDefault="00402262" w:rsidP="00402262">
      <w:pPr>
        <w:pStyle w:val="3"/>
      </w:pPr>
      <w:bookmarkStart w:id="7" w:name="_Toc385791804"/>
      <w:bookmarkStart w:id="8" w:name="_GoBack"/>
      <w:bookmarkEnd w:id="8"/>
      <w:r>
        <w:rPr>
          <w:rFonts w:hint="eastAsia"/>
        </w:rPr>
        <w:lastRenderedPageBreak/>
        <w:t>7.</w:t>
      </w:r>
      <w:r>
        <w:rPr>
          <w:rFonts w:hint="eastAsia"/>
        </w:rPr>
        <w:t>如何</w:t>
      </w:r>
      <w:r>
        <w:t>判断集成测试用例失败以及失败后的行为</w:t>
      </w:r>
      <w:bookmarkEnd w:id="7"/>
    </w:p>
    <w:p w:rsidR="00402262" w:rsidRDefault="00402262" w:rsidP="004022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接口</w:t>
      </w:r>
      <w:r>
        <w:t>集成</w:t>
      </w:r>
      <w:r>
        <w:rPr>
          <w:rFonts w:hint="eastAsia"/>
        </w:rPr>
        <w:t>时</w:t>
      </w:r>
      <w:r>
        <w:t>，接口提供的功能或者数据不正确。</w:t>
      </w:r>
    </w:p>
    <w:p w:rsidR="00402262" w:rsidRDefault="00402262" w:rsidP="004022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功能点</w:t>
      </w:r>
      <w:r>
        <w:t>集成</w:t>
      </w:r>
      <w:r>
        <w:rPr>
          <w:rFonts w:hint="eastAsia"/>
        </w:rPr>
        <w:t>时</w:t>
      </w:r>
      <w:r>
        <w:t>，验证与</w:t>
      </w:r>
      <w:r>
        <w:rPr>
          <w:rFonts w:hint="eastAsia"/>
        </w:rPr>
        <w:t>《</w:t>
      </w:r>
      <w:r>
        <w:t>软件架构设计文档》中对需求的描述不一致。</w:t>
      </w:r>
    </w:p>
    <w:p w:rsidR="00402262" w:rsidRPr="00402262" w:rsidRDefault="00402262" w:rsidP="004022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集成</w:t>
      </w:r>
      <w:r>
        <w:t>测试</w:t>
      </w:r>
      <w:proofErr w:type="gramStart"/>
      <w:r>
        <w:t>用例未</w:t>
      </w:r>
      <w:proofErr w:type="gramEnd"/>
      <w:r>
        <w:t>通过，提交测试负责人，由测试负责人徐</w:t>
      </w:r>
      <w:r w:rsidR="00A3632D">
        <w:rPr>
          <w:rFonts w:hint="eastAsia"/>
        </w:rPr>
        <w:t>仪</w:t>
      </w:r>
      <w:r>
        <w:t>萍判断是否需要转交项目经理张舒贤，定位和移除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sectPr w:rsidR="00402262" w:rsidRPr="00402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1ADE"/>
    <w:multiLevelType w:val="hybridMultilevel"/>
    <w:tmpl w:val="C6AC2714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>
    <w:nsid w:val="1B0303F2"/>
    <w:multiLevelType w:val="hybridMultilevel"/>
    <w:tmpl w:val="197C1D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C335EF"/>
    <w:multiLevelType w:val="hybridMultilevel"/>
    <w:tmpl w:val="AAE0022C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2D9900F3"/>
    <w:multiLevelType w:val="hybridMultilevel"/>
    <w:tmpl w:val="41FA885C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4BAF493C"/>
    <w:multiLevelType w:val="hybridMultilevel"/>
    <w:tmpl w:val="88E8AA96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36"/>
    <w:rsid w:val="002E0194"/>
    <w:rsid w:val="00402262"/>
    <w:rsid w:val="004162AA"/>
    <w:rsid w:val="00627445"/>
    <w:rsid w:val="00892977"/>
    <w:rsid w:val="00942D7F"/>
    <w:rsid w:val="00A3632D"/>
    <w:rsid w:val="00B26B36"/>
    <w:rsid w:val="00C40ADD"/>
    <w:rsid w:val="00CF6C8A"/>
    <w:rsid w:val="00D1567F"/>
    <w:rsid w:val="00D8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F9D83-8334-4E1A-A0FD-8B5D1318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D7F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942D7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D7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6C8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6C8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1A2F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942D7F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42D7F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F6C8A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CF6C8A"/>
    <w:rPr>
      <w:rFonts w:asciiTheme="majorHAnsi" w:eastAsia="微软雅黑" w:hAnsiTheme="majorHAnsi" w:cstheme="majorBidi"/>
      <w:b/>
      <w:bCs/>
      <w:sz w:val="24"/>
      <w:szCs w:val="28"/>
    </w:rPr>
  </w:style>
  <w:style w:type="table" w:styleId="a4">
    <w:name w:val="Table Grid"/>
    <w:basedOn w:val="a1"/>
    <w:uiPriority w:val="39"/>
    <w:rsid w:val="00B26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26B3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E01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0194"/>
  </w:style>
  <w:style w:type="paragraph" w:styleId="30">
    <w:name w:val="toc 3"/>
    <w:basedOn w:val="a"/>
    <w:next w:val="a"/>
    <w:autoRedefine/>
    <w:uiPriority w:val="39"/>
    <w:unhideWhenUsed/>
    <w:rsid w:val="002E0194"/>
    <w:pPr>
      <w:ind w:leftChars="400" w:left="840"/>
    </w:pPr>
  </w:style>
  <w:style w:type="character" w:styleId="a6">
    <w:name w:val="Hyperlink"/>
    <w:basedOn w:val="a0"/>
    <w:uiPriority w:val="99"/>
    <w:unhideWhenUsed/>
    <w:rsid w:val="002E0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cuments\&#33258;&#23450;&#20041;%20Office%20&#27169;&#26495;\&#36719;&#24037;3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CB6AD-8D8D-424D-99C1-00EC73E6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软工3</Template>
  <TotalTime>57</TotalTime>
  <Pages>6</Pages>
  <Words>488</Words>
  <Characters>2785</Characters>
  <Application>Microsoft Office Word</Application>
  <DocSecurity>0</DocSecurity>
  <Lines>23</Lines>
  <Paragraphs>6</Paragraphs>
  <ScaleCrop>false</ScaleCrop>
  <Company>Microsoft</Company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MrZhang</dc:creator>
  <cp:keywords/>
  <dc:description/>
  <cp:lastModifiedBy>china</cp:lastModifiedBy>
  <cp:revision>8</cp:revision>
  <dcterms:created xsi:type="dcterms:W3CDTF">2014-04-20T11:46:00Z</dcterms:created>
  <dcterms:modified xsi:type="dcterms:W3CDTF">2014-04-20T13:14:00Z</dcterms:modified>
</cp:coreProperties>
</file>